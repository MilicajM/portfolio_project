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32A52" w14:textId="2A815FB7" w:rsidR="00394A6D" w:rsidRPr="00D03247" w:rsidRDefault="00000000">
      <w:pPr>
        <w:pStyle w:val="Title"/>
        <w:rPr>
          <w:color w:val="auto"/>
          <w:sz w:val="56"/>
        </w:rPr>
      </w:pPr>
      <w:sdt>
        <w:sdtPr>
          <w:rPr>
            <w:color w:val="auto"/>
            <w:sz w:val="56"/>
          </w:rPr>
          <w:alias w:val="Enter your name:"/>
          <w:tag w:val=""/>
          <w:id w:val="-328297061"/>
          <w:placeholder>
            <w:docPart w:val="90311EFF39C946128C37F7891CA41CC0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Content>
          <w:r w:rsidR="005E372A">
            <w:rPr>
              <w:color w:val="auto"/>
              <w:sz w:val="56"/>
            </w:rPr>
            <w:t>Martin Milicaj</w:t>
          </w:r>
        </w:sdtContent>
      </w:sdt>
    </w:p>
    <w:p w14:paraId="32CADC8F" w14:textId="63ACB5FA" w:rsidR="005E372A" w:rsidRPr="00D03247" w:rsidRDefault="001C3D58" w:rsidP="005E372A">
      <w:pPr>
        <w:jc w:val="center"/>
      </w:pPr>
      <w:r w:rsidRPr="00D03247">
        <w:t>(586)</w:t>
      </w:r>
      <w:r w:rsidR="00BA3BDB">
        <w:t xml:space="preserve"> </w:t>
      </w:r>
      <w:r w:rsidRPr="00D03247">
        <w:t>914-</w:t>
      </w:r>
      <w:r w:rsidR="00A011DF" w:rsidRPr="00D03247">
        <w:t>6160</w:t>
      </w:r>
      <w:r w:rsidR="007D00B3" w:rsidRPr="00D03247">
        <w:t> | </w:t>
      </w:r>
      <w:hyperlink r:id="rId7" w:history="1">
        <w:r w:rsidR="00C72EC3" w:rsidRPr="00D03247">
          <w:t>Martin.Milicaj@gmail.com</w:t>
        </w:r>
      </w:hyperlink>
      <w:r w:rsidR="002A0EED">
        <w:t xml:space="preserve"> | </w:t>
      </w:r>
      <w:hyperlink r:id="rId8" w:history="1">
        <w:r w:rsidR="00F47801" w:rsidRPr="00AC44B4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www.linkedin.com/in/</w:t>
        </w:r>
        <w:r w:rsidR="00F47801" w:rsidRPr="00AC44B4"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milicajm</w:t>
        </w:r>
      </w:hyperlink>
      <w:r w:rsidR="004F6FE0"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</w:rPr>
        <w:t xml:space="preserve"> | </w:t>
      </w:r>
      <w:hyperlink r:id="rId9" w:history="1">
        <w:r w:rsidR="005E372A" w:rsidRPr="00D47991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https://public.tableau.com/app/profile/martin.milicaj</w:t>
        </w:r>
      </w:hyperlink>
      <w:r w:rsidR="005E372A"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</w:rPr>
        <w:t xml:space="preserve"> | </w:t>
      </w:r>
      <w:r w:rsidR="004F6FE0" w:rsidRPr="00D03247">
        <w:t>Shelby Township, MI 48315</w:t>
      </w:r>
    </w:p>
    <w:p w14:paraId="4AE5EE02" w14:textId="673F9A6B" w:rsidR="00E617B1" w:rsidRPr="00E617B1" w:rsidRDefault="00E617B1" w:rsidP="00E617B1">
      <w:pPr>
        <w:pStyle w:val="Heading1"/>
        <w:spacing w:before="0"/>
        <w:rPr>
          <w:color w:val="auto"/>
        </w:rPr>
      </w:pPr>
      <w:r w:rsidRPr="00E617B1">
        <w:rPr>
          <w:color w:val="auto"/>
        </w:rPr>
        <w:t>Technical Skills</w:t>
      </w:r>
    </w:p>
    <w:p w14:paraId="71E8A70E" w14:textId="10170130" w:rsidR="00E617B1" w:rsidRPr="00E617B1" w:rsidRDefault="00E617B1" w:rsidP="00E617B1">
      <w:pPr>
        <w:pStyle w:val="ListBullet"/>
        <w:numPr>
          <w:ilvl w:val="1"/>
          <w:numId w:val="14"/>
        </w:numPr>
        <w:rPr>
          <w:color w:val="auto"/>
        </w:rPr>
      </w:pPr>
      <w:r w:rsidRPr="00E617B1">
        <w:rPr>
          <w:color w:val="auto"/>
        </w:rPr>
        <w:t>Programming: HTML, CSS,</w:t>
      </w:r>
      <w:r w:rsidR="002875D4" w:rsidRPr="002875D4">
        <w:rPr>
          <w:color w:val="auto"/>
        </w:rPr>
        <w:t xml:space="preserve"> </w:t>
      </w:r>
      <w:r w:rsidR="002875D4" w:rsidRPr="00E617B1">
        <w:rPr>
          <w:color w:val="auto"/>
        </w:rPr>
        <w:t>JavaScript,</w:t>
      </w:r>
      <w:r w:rsidR="002875D4">
        <w:rPr>
          <w:color w:val="auto"/>
        </w:rPr>
        <w:t xml:space="preserve"> </w:t>
      </w:r>
      <w:r w:rsidR="002875D4" w:rsidRPr="00E617B1">
        <w:rPr>
          <w:color w:val="auto"/>
        </w:rPr>
        <w:t xml:space="preserve">SQL, R, </w:t>
      </w:r>
      <w:r w:rsidRPr="00E617B1">
        <w:rPr>
          <w:color w:val="auto"/>
        </w:rPr>
        <w:t>Python,</w:t>
      </w:r>
      <w:r w:rsidR="002875D4">
        <w:rPr>
          <w:color w:val="auto"/>
        </w:rPr>
        <w:t xml:space="preserve"> Java</w:t>
      </w:r>
    </w:p>
    <w:p w14:paraId="055DA63F" w14:textId="3CAED0D4" w:rsidR="00E617B1" w:rsidRDefault="00E617B1" w:rsidP="00E617B1">
      <w:pPr>
        <w:pStyle w:val="ListBullet"/>
        <w:numPr>
          <w:ilvl w:val="1"/>
          <w:numId w:val="14"/>
        </w:numPr>
        <w:rPr>
          <w:color w:val="auto"/>
        </w:rPr>
      </w:pPr>
      <w:r w:rsidRPr="00E617B1">
        <w:rPr>
          <w:color w:val="auto"/>
        </w:rPr>
        <w:t>Applications: Microsoft Office (Word, Excel, PowerPoint), Microsoft SQL Server, Tableau</w:t>
      </w:r>
    </w:p>
    <w:p w14:paraId="23DC9AAC" w14:textId="61F531F9" w:rsidR="002875D4" w:rsidRPr="004E6411" w:rsidRDefault="002875D4" w:rsidP="002875D4">
      <w:pPr>
        <w:pStyle w:val="Heading1"/>
        <w:spacing w:before="320"/>
        <w:rPr>
          <w:color w:val="auto"/>
          <w:sz w:val="32"/>
        </w:rPr>
      </w:pPr>
      <w:r w:rsidRPr="004E6411">
        <w:rPr>
          <w:color w:val="auto"/>
          <w:sz w:val="32"/>
        </w:rPr>
        <w:t>Education</w:t>
      </w:r>
      <w:r>
        <w:rPr>
          <w:color w:val="auto"/>
          <w:sz w:val="32"/>
        </w:rPr>
        <w:t>/Certifications</w:t>
      </w:r>
    </w:p>
    <w:p w14:paraId="4C4BBD7D" w14:textId="521AF243" w:rsidR="002875D4" w:rsidRPr="002D75EE" w:rsidRDefault="002875D4" w:rsidP="002D75EE">
      <w:pPr>
        <w:pStyle w:val="Heading2"/>
        <w:tabs>
          <w:tab w:val="right" w:pos="9990"/>
        </w:tabs>
        <w:ind w:firstLine="360"/>
        <w:rPr>
          <w:rFonts w:asciiTheme="minorHAnsi" w:eastAsiaTheme="minorEastAsia" w:hAnsiTheme="minorHAnsi" w:cstheme="minorBidi"/>
          <w:color w:val="auto"/>
          <w:szCs w:val="22"/>
        </w:rPr>
      </w:pPr>
      <w:r>
        <w:rPr>
          <w:rFonts w:asciiTheme="minorHAnsi" w:eastAsiaTheme="minorEastAsia" w:hAnsiTheme="minorHAnsi" w:cstheme="minorBidi"/>
          <w:color w:val="auto"/>
          <w:szCs w:val="22"/>
        </w:rPr>
        <w:t xml:space="preserve">Google Data Analytics Certification </w:t>
      </w:r>
      <w:r>
        <w:rPr>
          <w:rFonts w:asciiTheme="minorHAnsi" w:eastAsiaTheme="minorEastAsia" w:hAnsiTheme="minorHAnsi" w:cstheme="minorBidi"/>
          <w:b w:val="0"/>
          <w:bCs/>
          <w:color w:val="auto"/>
          <w:szCs w:val="22"/>
        </w:rPr>
        <w:tab/>
      </w:r>
      <w:r>
        <w:rPr>
          <w:rFonts w:asciiTheme="minorHAnsi" w:eastAsiaTheme="minorEastAsia" w:hAnsiTheme="minorHAnsi" w:cstheme="minorBidi"/>
          <w:color w:val="auto"/>
          <w:szCs w:val="22"/>
        </w:rPr>
        <w:t>12/2022</w:t>
      </w:r>
    </w:p>
    <w:p w14:paraId="1C19763F" w14:textId="77777777" w:rsidR="002875D4" w:rsidRDefault="002875D4" w:rsidP="002875D4">
      <w:pPr>
        <w:pStyle w:val="Heading2"/>
        <w:tabs>
          <w:tab w:val="right" w:pos="9990"/>
        </w:tabs>
        <w:ind w:firstLine="360"/>
        <w:rPr>
          <w:color w:val="auto"/>
          <w:szCs w:val="22"/>
        </w:rPr>
      </w:pPr>
      <w:r>
        <w:rPr>
          <w:rFonts w:asciiTheme="minorHAnsi" w:eastAsiaTheme="minorEastAsia" w:hAnsiTheme="minorHAnsi" w:cstheme="minorBidi"/>
          <w:color w:val="auto"/>
          <w:szCs w:val="22"/>
        </w:rPr>
        <w:t xml:space="preserve">Computer Science, </w:t>
      </w:r>
      <w:r w:rsidRPr="00A72BCB">
        <w:rPr>
          <w:b w:val="0"/>
          <w:bCs/>
          <w:color w:val="auto"/>
          <w:szCs w:val="22"/>
        </w:rPr>
        <w:t xml:space="preserve">OAKLAND COMMUNITY COLLEGE, GPA </w:t>
      </w:r>
      <w:r>
        <w:rPr>
          <w:b w:val="0"/>
          <w:bCs/>
          <w:color w:val="auto"/>
          <w:szCs w:val="22"/>
        </w:rPr>
        <w:t>3.0</w:t>
      </w:r>
      <w:r w:rsidRPr="00A72BCB">
        <w:rPr>
          <w:b w:val="0"/>
          <w:bCs/>
          <w:color w:val="auto"/>
          <w:szCs w:val="22"/>
        </w:rPr>
        <w:t>/4.0</w:t>
      </w:r>
      <w:r>
        <w:rPr>
          <w:color w:val="auto"/>
          <w:szCs w:val="22"/>
        </w:rPr>
        <w:tab/>
      </w:r>
      <w:r w:rsidRPr="003C2F46">
        <w:rPr>
          <w:color w:val="auto"/>
          <w:szCs w:val="22"/>
        </w:rPr>
        <w:t>2018 –</w:t>
      </w:r>
      <w:r>
        <w:rPr>
          <w:color w:val="auto"/>
          <w:szCs w:val="22"/>
        </w:rPr>
        <w:t xml:space="preserve"> </w:t>
      </w:r>
      <w:r w:rsidRPr="003C2F46">
        <w:rPr>
          <w:color w:val="auto"/>
          <w:szCs w:val="22"/>
        </w:rPr>
        <w:t>2020</w:t>
      </w:r>
    </w:p>
    <w:p w14:paraId="17DA0AE8" w14:textId="77777777" w:rsidR="002875D4" w:rsidRDefault="002875D4" w:rsidP="002875D4">
      <w:pPr>
        <w:pStyle w:val="ListBullet"/>
        <w:numPr>
          <w:ilvl w:val="1"/>
          <w:numId w:val="14"/>
        </w:numPr>
        <w:rPr>
          <w:color w:val="auto"/>
        </w:rPr>
      </w:pPr>
      <w:r>
        <w:rPr>
          <w:color w:val="auto"/>
        </w:rPr>
        <w:t xml:space="preserve">HTML </w:t>
      </w:r>
    </w:p>
    <w:p w14:paraId="22E12CB7" w14:textId="77777777" w:rsidR="002875D4" w:rsidRDefault="002875D4" w:rsidP="002875D4">
      <w:pPr>
        <w:pStyle w:val="ListBullet"/>
        <w:numPr>
          <w:ilvl w:val="1"/>
          <w:numId w:val="14"/>
        </w:numPr>
        <w:rPr>
          <w:color w:val="auto"/>
        </w:rPr>
      </w:pPr>
      <w:r>
        <w:rPr>
          <w:color w:val="auto"/>
        </w:rPr>
        <w:t>Object Oriented Programming with Java</w:t>
      </w:r>
    </w:p>
    <w:p w14:paraId="337D386E" w14:textId="77777777" w:rsidR="002875D4" w:rsidRDefault="002875D4" w:rsidP="002875D4">
      <w:pPr>
        <w:pStyle w:val="ListBullet"/>
        <w:numPr>
          <w:ilvl w:val="1"/>
          <w:numId w:val="14"/>
        </w:numPr>
        <w:rPr>
          <w:color w:val="auto"/>
        </w:rPr>
      </w:pPr>
      <w:r>
        <w:rPr>
          <w:color w:val="auto"/>
        </w:rPr>
        <w:t>Data Structures and Algorithms with Java</w:t>
      </w:r>
    </w:p>
    <w:p w14:paraId="65EAA688" w14:textId="77777777" w:rsidR="002875D4" w:rsidRPr="002875D4" w:rsidRDefault="002875D4" w:rsidP="002875D4">
      <w:pPr>
        <w:pStyle w:val="ListBullet"/>
        <w:numPr>
          <w:ilvl w:val="1"/>
          <w:numId w:val="14"/>
        </w:numPr>
        <w:rPr>
          <w:color w:val="auto"/>
        </w:rPr>
      </w:pPr>
      <w:r>
        <w:rPr>
          <w:color w:val="auto"/>
        </w:rPr>
        <w:t>Database with SQL</w:t>
      </w:r>
    </w:p>
    <w:p w14:paraId="198E171B" w14:textId="77777777" w:rsidR="002875D4" w:rsidRPr="00E617B1" w:rsidRDefault="002875D4" w:rsidP="002875D4">
      <w:pPr>
        <w:pStyle w:val="ListBullet"/>
        <w:numPr>
          <w:ilvl w:val="0"/>
          <w:numId w:val="0"/>
        </w:numPr>
        <w:ind w:left="360" w:hanging="360"/>
      </w:pPr>
    </w:p>
    <w:p w14:paraId="2E0D68D7" w14:textId="4D5A2426" w:rsidR="00DC24C2" w:rsidRPr="002875D4" w:rsidRDefault="00E617B1" w:rsidP="002875D4">
      <w:pPr>
        <w:pStyle w:val="Heading1"/>
        <w:spacing w:before="0"/>
        <w:rPr>
          <w:color w:val="auto"/>
          <w:sz w:val="32"/>
        </w:rPr>
      </w:pPr>
      <w:r>
        <w:rPr>
          <w:color w:val="auto"/>
          <w:sz w:val="32"/>
        </w:rPr>
        <w:t>Experience</w:t>
      </w:r>
    </w:p>
    <w:p w14:paraId="5803B258" w14:textId="3E9DA68C" w:rsidR="00FC683C" w:rsidRPr="003C2F46" w:rsidRDefault="00DE63B7" w:rsidP="00A72BCB">
      <w:pPr>
        <w:pStyle w:val="Heading2"/>
        <w:tabs>
          <w:tab w:val="right" w:pos="9990"/>
        </w:tabs>
        <w:ind w:firstLine="360"/>
        <w:rPr>
          <w:color w:val="auto"/>
          <w:szCs w:val="22"/>
        </w:rPr>
      </w:pPr>
      <w:r>
        <w:rPr>
          <w:color w:val="auto"/>
          <w:szCs w:val="22"/>
        </w:rPr>
        <w:t xml:space="preserve">Underwriter 2 | </w:t>
      </w:r>
      <w:r w:rsidR="00F47801">
        <w:rPr>
          <w:color w:val="auto"/>
          <w:szCs w:val="22"/>
        </w:rPr>
        <w:t xml:space="preserve">United WholeSale </w:t>
      </w:r>
      <w:r>
        <w:rPr>
          <w:color w:val="auto"/>
          <w:szCs w:val="22"/>
        </w:rPr>
        <w:t>MORTGAGE</w:t>
      </w:r>
      <w:r>
        <w:rPr>
          <w:color w:val="auto"/>
          <w:szCs w:val="22"/>
        </w:rPr>
        <w:tab/>
        <w:t xml:space="preserve">1/2022 – </w:t>
      </w:r>
      <w:r w:rsidR="00F47801" w:rsidRPr="004B1B0C">
        <w:rPr>
          <w:caps w:val="0"/>
          <w:color w:val="auto"/>
          <w:szCs w:val="22"/>
        </w:rPr>
        <w:t>Present</w:t>
      </w:r>
    </w:p>
    <w:p w14:paraId="21E65874" w14:textId="60431B47" w:rsidR="00781ADB" w:rsidRPr="00781ADB" w:rsidRDefault="00781ADB" w:rsidP="00781ADB">
      <w:pPr>
        <w:pStyle w:val="ListBullet"/>
        <w:numPr>
          <w:ilvl w:val="1"/>
          <w:numId w:val="14"/>
        </w:numPr>
        <w:rPr>
          <w:rFonts w:cs="Georgia"/>
          <w:color w:val="auto"/>
        </w:rPr>
      </w:pPr>
      <w:r w:rsidRPr="00781ADB">
        <w:rPr>
          <w:rFonts w:cs="Georgia"/>
          <w:color w:val="auto"/>
        </w:rPr>
        <w:t>Analyz</w:t>
      </w:r>
      <w:r>
        <w:rPr>
          <w:rFonts w:cs="Georgia"/>
          <w:color w:val="auto"/>
        </w:rPr>
        <w:t xml:space="preserve">e </w:t>
      </w:r>
      <w:r w:rsidRPr="00781ADB">
        <w:rPr>
          <w:rFonts w:cs="Georgia"/>
          <w:color w:val="auto"/>
        </w:rPr>
        <w:t>and underwr</w:t>
      </w:r>
      <w:r>
        <w:rPr>
          <w:rFonts w:cs="Georgia"/>
          <w:color w:val="auto"/>
        </w:rPr>
        <w:t>i</w:t>
      </w:r>
      <w:r w:rsidRPr="00781ADB">
        <w:rPr>
          <w:rFonts w:cs="Georgia"/>
          <w:color w:val="auto"/>
        </w:rPr>
        <w:t xml:space="preserve">te </w:t>
      </w:r>
      <w:r w:rsidR="00881E78">
        <w:rPr>
          <w:rFonts w:cs="Georgia"/>
          <w:color w:val="auto"/>
        </w:rPr>
        <w:t xml:space="preserve">increasing </w:t>
      </w:r>
      <w:r>
        <w:rPr>
          <w:rFonts w:cs="Georgia"/>
          <w:color w:val="auto"/>
        </w:rPr>
        <w:t xml:space="preserve">volume of </w:t>
      </w:r>
      <w:r w:rsidRPr="00781ADB">
        <w:rPr>
          <w:rFonts w:cs="Georgia"/>
          <w:color w:val="auto"/>
        </w:rPr>
        <w:t>loan applications</w:t>
      </w:r>
      <w:r>
        <w:rPr>
          <w:rFonts w:cs="Georgia"/>
          <w:color w:val="auto"/>
        </w:rPr>
        <w:t xml:space="preserve"> with high level of accuracy</w:t>
      </w:r>
      <w:r w:rsidR="006F25F2">
        <w:rPr>
          <w:rFonts w:cs="Georgia"/>
          <w:color w:val="auto"/>
        </w:rPr>
        <w:t>.</w:t>
      </w:r>
    </w:p>
    <w:p w14:paraId="68BC578E" w14:textId="234D77DD" w:rsidR="00781ADB" w:rsidRDefault="00781ADB" w:rsidP="00781AD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0"/>
        <w:rPr>
          <w:rFonts w:cs="Georgia"/>
          <w:color w:val="auto"/>
        </w:rPr>
      </w:pPr>
      <w:r w:rsidRPr="00781ADB">
        <w:rPr>
          <w:rFonts w:cs="Georgia"/>
          <w:color w:val="auto"/>
        </w:rPr>
        <w:t xml:space="preserve">Maintain consistent and effective communication with </w:t>
      </w:r>
      <w:r w:rsidR="00881E78">
        <w:rPr>
          <w:rFonts w:cs="Georgia"/>
          <w:color w:val="auto"/>
        </w:rPr>
        <w:t>internal and external</w:t>
      </w:r>
      <w:r>
        <w:rPr>
          <w:rFonts w:cs="Georgia"/>
          <w:color w:val="auto"/>
        </w:rPr>
        <w:t xml:space="preserve"> throughout process</w:t>
      </w:r>
      <w:r w:rsidR="006F25F2">
        <w:rPr>
          <w:rFonts w:cs="Georgia"/>
          <w:color w:val="auto"/>
        </w:rPr>
        <w:t>.</w:t>
      </w:r>
    </w:p>
    <w:p w14:paraId="6DFC3046" w14:textId="669C71C8" w:rsidR="002875D4" w:rsidRDefault="002875D4" w:rsidP="00781AD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0"/>
        <w:rPr>
          <w:rFonts w:cs="Georgia"/>
          <w:color w:val="auto"/>
        </w:rPr>
      </w:pPr>
      <w:r>
        <w:rPr>
          <w:rFonts w:cs="Georgia"/>
          <w:color w:val="auto"/>
        </w:rPr>
        <w:t>Provide elite client service to assigned key accounts in a business to business setting.</w:t>
      </w:r>
    </w:p>
    <w:p w14:paraId="30EF8944" w14:textId="5A5565D4" w:rsidR="00F47801" w:rsidRPr="003C2F46" w:rsidRDefault="00DE63B7" w:rsidP="00A72BCB">
      <w:pPr>
        <w:pStyle w:val="Heading2"/>
        <w:tabs>
          <w:tab w:val="right" w:pos="9990"/>
        </w:tabs>
        <w:ind w:firstLine="360"/>
        <w:rPr>
          <w:color w:val="auto"/>
          <w:szCs w:val="22"/>
        </w:rPr>
      </w:pPr>
      <w:r w:rsidRPr="003C2F46">
        <w:rPr>
          <w:color w:val="auto"/>
          <w:szCs w:val="22"/>
        </w:rPr>
        <w:t>Mortgage LOan</w:t>
      </w:r>
      <w:r>
        <w:rPr>
          <w:color w:val="auto"/>
          <w:szCs w:val="22"/>
        </w:rPr>
        <w:t xml:space="preserve"> </w:t>
      </w:r>
      <w:r w:rsidRPr="003C2F46">
        <w:rPr>
          <w:color w:val="auto"/>
          <w:szCs w:val="22"/>
        </w:rPr>
        <w:t xml:space="preserve">Originator </w:t>
      </w:r>
      <w:r>
        <w:rPr>
          <w:color w:val="auto"/>
          <w:szCs w:val="22"/>
        </w:rPr>
        <w:t xml:space="preserve">| </w:t>
      </w:r>
      <w:r w:rsidR="00F47801" w:rsidRPr="003C2F46">
        <w:rPr>
          <w:color w:val="auto"/>
          <w:szCs w:val="22"/>
        </w:rPr>
        <w:t xml:space="preserve">The Bally Team </w:t>
      </w:r>
      <w:r>
        <w:rPr>
          <w:color w:val="auto"/>
          <w:szCs w:val="22"/>
        </w:rPr>
        <w:tab/>
        <w:t>10/2021 – 12/2022</w:t>
      </w:r>
    </w:p>
    <w:p w14:paraId="7071B551" w14:textId="08CD4FCE" w:rsidR="00F47801" w:rsidRPr="003C2F46" w:rsidRDefault="00781ADB" w:rsidP="00F47801">
      <w:pPr>
        <w:pStyle w:val="ListBullet"/>
        <w:numPr>
          <w:ilvl w:val="1"/>
          <w:numId w:val="14"/>
        </w:numPr>
        <w:rPr>
          <w:color w:val="auto"/>
        </w:rPr>
      </w:pPr>
      <w:r>
        <w:rPr>
          <w:color w:val="auto"/>
        </w:rPr>
        <w:t xml:space="preserve">Originated </w:t>
      </w:r>
      <w:r w:rsidR="004F6FE0">
        <w:rPr>
          <w:color w:val="auto"/>
        </w:rPr>
        <w:t>and managed mortgage process utilizing company technology focusing on efficiency</w:t>
      </w:r>
      <w:r w:rsidR="006F25F2">
        <w:rPr>
          <w:color w:val="auto"/>
        </w:rPr>
        <w:t>.</w:t>
      </w:r>
    </w:p>
    <w:p w14:paraId="03C63A5A" w14:textId="55248B3A" w:rsidR="00F47801" w:rsidRDefault="004F6FE0" w:rsidP="00F47801">
      <w:pPr>
        <w:pStyle w:val="ListBullet"/>
        <w:numPr>
          <w:ilvl w:val="1"/>
          <w:numId w:val="14"/>
        </w:numPr>
        <w:rPr>
          <w:color w:val="auto"/>
        </w:rPr>
      </w:pPr>
      <w:r>
        <w:rPr>
          <w:color w:val="auto"/>
        </w:rPr>
        <w:t>Developed supplemental procedures to improve new hires sales volume</w:t>
      </w:r>
      <w:r w:rsidR="00E617B1">
        <w:rPr>
          <w:color w:val="auto"/>
        </w:rPr>
        <w:t>.</w:t>
      </w:r>
    </w:p>
    <w:p w14:paraId="062FCFF5" w14:textId="2943F663" w:rsidR="00F47801" w:rsidRPr="003C2F46" w:rsidRDefault="00DE63B7" w:rsidP="00A72BCB">
      <w:pPr>
        <w:pStyle w:val="Heading2"/>
        <w:tabs>
          <w:tab w:val="right" w:pos="9990"/>
        </w:tabs>
        <w:ind w:firstLine="360"/>
        <w:rPr>
          <w:color w:val="auto"/>
          <w:szCs w:val="22"/>
        </w:rPr>
      </w:pPr>
      <w:r w:rsidRPr="003C2F46">
        <w:rPr>
          <w:color w:val="auto"/>
          <w:szCs w:val="22"/>
        </w:rPr>
        <w:t xml:space="preserve">Account </w:t>
      </w:r>
      <w:r w:rsidR="004F6FE0" w:rsidRPr="003C2F46">
        <w:rPr>
          <w:color w:val="auto"/>
          <w:szCs w:val="22"/>
        </w:rPr>
        <w:t>EXECUTIVE |</w:t>
      </w:r>
      <w:r>
        <w:rPr>
          <w:color w:val="auto"/>
          <w:szCs w:val="22"/>
        </w:rPr>
        <w:t xml:space="preserve"> </w:t>
      </w:r>
      <w:r w:rsidR="00F47801" w:rsidRPr="003C2F46">
        <w:rPr>
          <w:color w:val="auto"/>
          <w:szCs w:val="22"/>
        </w:rPr>
        <w:t>United Wholesale Mortgage</w:t>
      </w:r>
      <w:r w:rsidR="00F47801">
        <w:rPr>
          <w:color w:val="auto"/>
          <w:szCs w:val="22"/>
        </w:rPr>
        <w:t xml:space="preserve"> </w:t>
      </w:r>
      <w:r>
        <w:rPr>
          <w:color w:val="auto"/>
          <w:szCs w:val="22"/>
        </w:rPr>
        <w:tab/>
        <w:t>6/2021 – 9/2021</w:t>
      </w:r>
    </w:p>
    <w:p w14:paraId="69F4ABCF" w14:textId="477B4550" w:rsidR="00F47801" w:rsidRPr="003C2F46" w:rsidRDefault="00DC24C2" w:rsidP="00F47801">
      <w:pPr>
        <w:pStyle w:val="ListBullet"/>
        <w:numPr>
          <w:ilvl w:val="1"/>
          <w:numId w:val="14"/>
        </w:numPr>
        <w:rPr>
          <w:color w:val="auto"/>
        </w:rPr>
      </w:pPr>
      <w:r>
        <w:rPr>
          <w:color w:val="auto"/>
        </w:rPr>
        <w:t>Acquired and grew busi</w:t>
      </w:r>
      <w:r w:rsidR="004F6FE0">
        <w:rPr>
          <w:color w:val="auto"/>
        </w:rPr>
        <w:t xml:space="preserve">ness </w:t>
      </w:r>
      <w:r w:rsidR="00881E78">
        <w:rPr>
          <w:color w:val="auto"/>
        </w:rPr>
        <w:t xml:space="preserve">relationships with </w:t>
      </w:r>
      <w:r w:rsidR="004F6FE0">
        <w:rPr>
          <w:color w:val="auto"/>
        </w:rPr>
        <w:t>Broker partners</w:t>
      </w:r>
      <w:r w:rsidR="006F25F2">
        <w:rPr>
          <w:color w:val="auto"/>
        </w:rPr>
        <w:t>.</w:t>
      </w:r>
    </w:p>
    <w:p w14:paraId="6B5F5305" w14:textId="5F1EDFBC" w:rsidR="00F47801" w:rsidRPr="003C2F46" w:rsidRDefault="004B1B0C" w:rsidP="00F47801">
      <w:pPr>
        <w:pStyle w:val="ListBullet"/>
        <w:numPr>
          <w:ilvl w:val="1"/>
          <w:numId w:val="14"/>
        </w:numPr>
        <w:rPr>
          <w:color w:val="auto"/>
        </w:rPr>
      </w:pPr>
      <w:r>
        <w:rPr>
          <w:color w:val="auto"/>
        </w:rPr>
        <w:t>Resolved</w:t>
      </w:r>
      <w:r w:rsidR="00DC24C2">
        <w:rPr>
          <w:color w:val="auto"/>
        </w:rPr>
        <w:t xml:space="preserve"> urgent guideline and regulatory issues quickly to ensure Brokers remained satisfied</w:t>
      </w:r>
      <w:r w:rsidR="006F25F2">
        <w:rPr>
          <w:color w:val="auto"/>
        </w:rPr>
        <w:t>.</w:t>
      </w:r>
    </w:p>
    <w:p w14:paraId="4B83CD51" w14:textId="4149F513" w:rsidR="009A4391" w:rsidRPr="00D87015" w:rsidRDefault="00DE63B7" w:rsidP="00A72BCB">
      <w:pPr>
        <w:pStyle w:val="Heading2"/>
        <w:tabs>
          <w:tab w:val="right" w:pos="9990"/>
        </w:tabs>
        <w:ind w:firstLine="360"/>
        <w:rPr>
          <w:color w:val="auto"/>
          <w:szCs w:val="22"/>
        </w:rPr>
      </w:pPr>
      <w:r w:rsidRPr="003C2F46">
        <w:rPr>
          <w:color w:val="auto"/>
          <w:szCs w:val="22"/>
        </w:rPr>
        <w:t xml:space="preserve">Mortgage Loan Originator </w:t>
      </w:r>
      <w:r>
        <w:rPr>
          <w:color w:val="auto"/>
          <w:szCs w:val="22"/>
        </w:rPr>
        <w:t xml:space="preserve">| </w:t>
      </w:r>
      <w:r w:rsidR="00184FAF" w:rsidRPr="003C2F46">
        <w:rPr>
          <w:color w:val="auto"/>
          <w:szCs w:val="22"/>
        </w:rPr>
        <w:t xml:space="preserve">Quicken </w:t>
      </w:r>
      <w:r w:rsidR="00881E78" w:rsidRPr="003C2F46">
        <w:rPr>
          <w:color w:val="auto"/>
          <w:szCs w:val="22"/>
        </w:rPr>
        <w:t xml:space="preserve">LOANS </w:t>
      </w:r>
      <w:r w:rsidR="00881E78" w:rsidRPr="003C2F46">
        <w:rPr>
          <w:color w:val="auto"/>
          <w:szCs w:val="22"/>
        </w:rPr>
        <w:tab/>
      </w:r>
      <w:r>
        <w:rPr>
          <w:color w:val="auto"/>
          <w:szCs w:val="22"/>
        </w:rPr>
        <w:t>9/2020 – 5/2021</w:t>
      </w:r>
    </w:p>
    <w:p w14:paraId="54253D3F" w14:textId="3E7A08B0" w:rsidR="009A4391" w:rsidRPr="003C2F46" w:rsidRDefault="004F6FE0" w:rsidP="00184FAF">
      <w:pPr>
        <w:pStyle w:val="ListBullet"/>
        <w:numPr>
          <w:ilvl w:val="1"/>
          <w:numId w:val="14"/>
        </w:numPr>
        <w:rPr>
          <w:color w:val="auto"/>
        </w:rPr>
      </w:pPr>
      <w:r>
        <w:rPr>
          <w:color w:val="auto"/>
        </w:rPr>
        <w:t xml:space="preserve">Educated </w:t>
      </w:r>
      <w:r w:rsidR="004B1B0C">
        <w:rPr>
          <w:color w:val="auto"/>
        </w:rPr>
        <w:t xml:space="preserve">and guided </w:t>
      </w:r>
      <w:r>
        <w:rPr>
          <w:color w:val="auto"/>
        </w:rPr>
        <w:t xml:space="preserve">clients </w:t>
      </w:r>
      <w:r w:rsidR="004B1B0C">
        <w:rPr>
          <w:color w:val="auto"/>
        </w:rPr>
        <w:t>through the loan process ensuring high level of satisfaction</w:t>
      </w:r>
      <w:r w:rsidR="006F25F2">
        <w:rPr>
          <w:color w:val="auto"/>
        </w:rPr>
        <w:t>.</w:t>
      </w:r>
    </w:p>
    <w:p w14:paraId="6742A734" w14:textId="5EE49282" w:rsidR="009A4391" w:rsidRPr="004F6FE0" w:rsidRDefault="00256875" w:rsidP="006845FC">
      <w:pPr>
        <w:pStyle w:val="ListBullet"/>
        <w:numPr>
          <w:ilvl w:val="1"/>
          <w:numId w:val="14"/>
        </w:numPr>
        <w:rPr>
          <w:color w:val="auto"/>
        </w:rPr>
      </w:pPr>
      <w:r>
        <w:rPr>
          <w:color w:val="auto"/>
        </w:rPr>
        <w:t>Reached company expectations for production with exceptional client service.</w:t>
      </w:r>
    </w:p>
    <w:p w14:paraId="5FC42DAE" w14:textId="7200728F" w:rsidR="00AC44B4" w:rsidRPr="00D87015" w:rsidRDefault="00AC44B4" w:rsidP="00A72BCB">
      <w:pPr>
        <w:pStyle w:val="Heading2"/>
        <w:tabs>
          <w:tab w:val="right" w:pos="9990"/>
        </w:tabs>
        <w:ind w:firstLine="360"/>
        <w:rPr>
          <w:color w:val="auto"/>
          <w:szCs w:val="22"/>
        </w:rPr>
      </w:pPr>
      <w:r>
        <w:rPr>
          <w:color w:val="auto"/>
          <w:szCs w:val="22"/>
        </w:rPr>
        <w:t xml:space="preserve">Assistant manager | Family classic </w:t>
      </w:r>
      <w:r w:rsidR="00881E78">
        <w:rPr>
          <w:color w:val="auto"/>
          <w:szCs w:val="22"/>
        </w:rPr>
        <w:t xml:space="preserve">GRILL </w:t>
      </w:r>
      <w:r w:rsidR="00881E78">
        <w:rPr>
          <w:color w:val="auto"/>
          <w:szCs w:val="22"/>
        </w:rPr>
        <w:tab/>
      </w:r>
      <w:r w:rsidR="00E617B1">
        <w:rPr>
          <w:color w:val="auto"/>
          <w:szCs w:val="22"/>
        </w:rPr>
        <w:t xml:space="preserve">7/2013 </w:t>
      </w:r>
      <w:r>
        <w:rPr>
          <w:color w:val="auto"/>
          <w:szCs w:val="22"/>
        </w:rPr>
        <w:t xml:space="preserve">– </w:t>
      </w:r>
      <w:r w:rsidR="00881E78">
        <w:rPr>
          <w:color w:val="auto"/>
          <w:szCs w:val="22"/>
        </w:rPr>
        <w:t>9/2020</w:t>
      </w:r>
    </w:p>
    <w:p w14:paraId="1CE95B71" w14:textId="6AAC1629" w:rsidR="004F6FE0" w:rsidRDefault="004F6FE0" w:rsidP="004F6FE0">
      <w:pPr>
        <w:pStyle w:val="ListBullet"/>
        <w:numPr>
          <w:ilvl w:val="1"/>
          <w:numId w:val="14"/>
        </w:numPr>
        <w:rPr>
          <w:color w:val="auto"/>
        </w:rPr>
      </w:pPr>
      <w:r w:rsidRPr="004F6FE0">
        <w:rPr>
          <w:color w:val="auto"/>
        </w:rPr>
        <w:t>Overs</w:t>
      </w:r>
      <w:r>
        <w:rPr>
          <w:color w:val="auto"/>
        </w:rPr>
        <w:t>aw</w:t>
      </w:r>
      <w:r w:rsidRPr="004F6FE0">
        <w:rPr>
          <w:color w:val="auto"/>
        </w:rPr>
        <w:t xml:space="preserve"> day-to-day operations for </w:t>
      </w:r>
      <w:r>
        <w:rPr>
          <w:color w:val="auto"/>
        </w:rPr>
        <w:t xml:space="preserve">family restaurant performing all job functions </w:t>
      </w:r>
      <w:r w:rsidR="00881E78">
        <w:rPr>
          <w:color w:val="auto"/>
        </w:rPr>
        <w:t>required t</w:t>
      </w:r>
      <w:r>
        <w:rPr>
          <w:color w:val="auto"/>
        </w:rPr>
        <w:t>o ensure smooth and profitable operations</w:t>
      </w:r>
      <w:r w:rsidR="006F25F2">
        <w:rPr>
          <w:color w:val="auto"/>
        </w:rPr>
        <w:t>.</w:t>
      </w:r>
    </w:p>
    <w:p w14:paraId="126C16DB" w14:textId="60A9122E" w:rsidR="004F6FE0" w:rsidRPr="00881E78" w:rsidRDefault="00881E78" w:rsidP="008400BF">
      <w:pPr>
        <w:pStyle w:val="ListBullet"/>
        <w:numPr>
          <w:ilvl w:val="1"/>
          <w:numId w:val="14"/>
        </w:numPr>
        <w:rPr>
          <w:color w:val="auto"/>
        </w:rPr>
      </w:pPr>
      <w:r w:rsidRPr="00881E78">
        <w:rPr>
          <w:color w:val="auto"/>
        </w:rPr>
        <w:t xml:space="preserve">Developed metrics to track performance and cost to reduce overhead by 15% </w:t>
      </w:r>
    </w:p>
    <w:sectPr w:rsidR="004F6FE0" w:rsidRPr="00881E78" w:rsidSect="00AC44B4">
      <w:footerReference w:type="default" r:id="rId10"/>
      <w:type w:val="continuous"/>
      <w:pgSz w:w="12240" w:h="15840"/>
      <w:pgMar w:top="1080" w:right="1080" w:bottom="1080" w:left="1080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32E51" w14:textId="77777777" w:rsidR="00B260E3" w:rsidRDefault="00B260E3">
      <w:pPr>
        <w:spacing w:after="0"/>
      </w:pPr>
      <w:r>
        <w:separator/>
      </w:r>
    </w:p>
  </w:endnote>
  <w:endnote w:type="continuationSeparator" w:id="0">
    <w:p w14:paraId="4A72C5F5" w14:textId="77777777" w:rsidR="00B260E3" w:rsidRDefault="00B260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03832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14113E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3D9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18F89" w14:textId="77777777" w:rsidR="00B260E3" w:rsidRDefault="00B260E3">
      <w:pPr>
        <w:spacing w:after="0"/>
      </w:pPr>
      <w:r>
        <w:separator/>
      </w:r>
    </w:p>
  </w:footnote>
  <w:footnote w:type="continuationSeparator" w:id="0">
    <w:p w14:paraId="5A6E01ED" w14:textId="77777777" w:rsidR="00B260E3" w:rsidRDefault="00B260E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99E9C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3747F3D"/>
    <w:multiLevelType w:val="hybridMultilevel"/>
    <w:tmpl w:val="E7ECE47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2A81068"/>
    <w:multiLevelType w:val="hybridMultilevel"/>
    <w:tmpl w:val="3A4CEF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F1E2A90"/>
    <w:multiLevelType w:val="hybridMultilevel"/>
    <w:tmpl w:val="106EB8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3526C0F"/>
    <w:multiLevelType w:val="hybridMultilevel"/>
    <w:tmpl w:val="6D282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735414">
    <w:abstractNumId w:val="9"/>
  </w:num>
  <w:num w:numId="2" w16cid:durableId="2038390052">
    <w:abstractNumId w:val="9"/>
    <w:lvlOverride w:ilvl="0">
      <w:startOverride w:val="1"/>
    </w:lvlOverride>
  </w:num>
  <w:num w:numId="3" w16cid:durableId="208345062">
    <w:abstractNumId w:val="9"/>
    <w:lvlOverride w:ilvl="0">
      <w:startOverride w:val="1"/>
    </w:lvlOverride>
  </w:num>
  <w:num w:numId="4" w16cid:durableId="1911381941">
    <w:abstractNumId w:val="9"/>
    <w:lvlOverride w:ilvl="0">
      <w:startOverride w:val="1"/>
    </w:lvlOverride>
  </w:num>
  <w:num w:numId="5" w16cid:durableId="435053461">
    <w:abstractNumId w:val="7"/>
  </w:num>
  <w:num w:numId="6" w16cid:durableId="555706777">
    <w:abstractNumId w:val="6"/>
  </w:num>
  <w:num w:numId="7" w16cid:durableId="1643927931">
    <w:abstractNumId w:val="5"/>
  </w:num>
  <w:num w:numId="8" w16cid:durableId="1571228432">
    <w:abstractNumId w:val="4"/>
  </w:num>
  <w:num w:numId="9" w16cid:durableId="444466435">
    <w:abstractNumId w:val="8"/>
  </w:num>
  <w:num w:numId="10" w16cid:durableId="1931615844">
    <w:abstractNumId w:val="3"/>
  </w:num>
  <w:num w:numId="11" w16cid:durableId="2105807410">
    <w:abstractNumId w:val="2"/>
  </w:num>
  <w:num w:numId="12" w16cid:durableId="2042513113">
    <w:abstractNumId w:val="1"/>
  </w:num>
  <w:num w:numId="13" w16cid:durableId="1541477490">
    <w:abstractNumId w:val="0"/>
  </w:num>
  <w:num w:numId="14" w16cid:durableId="1408380992">
    <w:abstractNumId w:val="11"/>
  </w:num>
  <w:num w:numId="15" w16cid:durableId="74279724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485316628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1291670485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045525749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475073107">
    <w:abstractNumId w:val="12"/>
  </w:num>
  <w:num w:numId="20" w16cid:durableId="1419711433">
    <w:abstractNumId w:val="15"/>
  </w:num>
  <w:num w:numId="21" w16cid:durableId="124665019">
    <w:abstractNumId w:val="13"/>
  </w:num>
  <w:num w:numId="22" w16cid:durableId="1581057827">
    <w:abstractNumId w:val="14"/>
  </w:num>
  <w:num w:numId="23" w16cid:durableId="475727239">
    <w:abstractNumId w:val="10"/>
  </w:num>
  <w:num w:numId="24" w16cid:durableId="278604460">
    <w:abstractNumId w:val="11"/>
  </w:num>
  <w:num w:numId="25" w16cid:durableId="855464772">
    <w:abstractNumId w:val="11"/>
  </w:num>
  <w:num w:numId="26" w16cid:durableId="1856839797">
    <w:abstractNumId w:val="11"/>
  </w:num>
  <w:num w:numId="27" w16cid:durableId="355158472">
    <w:abstractNumId w:val="11"/>
  </w:num>
  <w:num w:numId="28" w16cid:durableId="382558131">
    <w:abstractNumId w:val="11"/>
  </w:num>
  <w:num w:numId="29" w16cid:durableId="1206060749">
    <w:abstractNumId w:val="11"/>
  </w:num>
  <w:num w:numId="30" w16cid:durableId="7468783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F89"/>
    <w:rsid w:val="00022F32"/>
    <w:rsid w:val="000510B9"/>
    <w:rsid w:val="00051403"/>
    <w:rsid w:val="00062036"/>
    <w:rsid w:val="0008075A"/>
    <w:rsid w:val="00097ACE"/>
    <w:rsid w:val="000B135D"/>
    <w:rsid w:val="000B4A61"/>
    <w:rsid w:val="000C3D96"/>
    <w:rsid w:val="000F5A67"/>
    <w:rsid w:val="00107ADF"/>
    <w:rsid w:val="001113AD"/>
    <w:rsid w:val="00134EE9"/>
    <w:rsid w:val="00163D32"/>
    <w:rsid w:val="00175A41"/>
    <w:rsid w:val="001810E2"/>
    <w:rsid w:val="00184FAF"/>
    <w:rsid w:val="001C3D58"/>
    <w:rsid w:val="001E128E"/>
    <w:rsid w:val="001F6822"/>
    <w:rsid w:val="00225FE9"/>
    <w:rsid w:val="00237FE0"/>
    <w:rsid w:val="0025098C"/>
    <w:rsid w:val="002523EF"/>
    <w:rsid w:val="00256875"/>
    <w:rsid w:val="002875D4"/>
    <w:rsid w:val="002A0EED"/>
    <w:rsid w:val="002D75EE"/>
    <w:rsid w:val="003259D8"/>
    <w:rsid w:val="0035511E"/>
    <w:rsid w:val="00362DD7"/>
    <w:rsid w:val="003674A8"/>
    <w:rsid w:val="00372F0F"/>
    <w:rsid w:val="00374627"/>
    <w:rsid w:val="00394A6D"/>
    <w:rsid w:val="003A28E7"/>
    <w:rsid w:val="003C22F7"/>
    <w:rsid w:val="003C2F46"/>
    <w:rsid w:val="003D10EA"/>
    <w:rsid w:val="003D7007"/>
    <w:rsid w:val="003F19B9"/>
    <w:rsid w:val="003F2BB4"/>
    <w:rsid w:val="003F7EFB"/>
    <w:rsid w:val="00440947"/>
    <w:rsid w:val="004476A1"/>
    <w:rsid w:val="00454CC3"/>
    <w:rsid w:val="00465958"/>
    <w:rsid w:val="004858B7"/>
    <w:rsid w:val="004906E0"/>
    <w:rsid w:val="004B175E"/>
    <w:rsid w:val="004B1B0C"/>
    <w:rsid w:val="004B3851"/>
    <w:rsid w:val="004B5353"/>
    <w:rsid w:val="004C062A"/>
    <w:rsid w:val="004E6411"/>
    <w:rsid w:val="004F6FE0"/>
    <w:rsid w:val="00502645"/>
    <w:rsid w:val="005114E7"/>
    <w:rsid w:val="005377CE"/>
    <w:rsid w:val="00547750"/>
    <w:rsid w:val="00562C63"/>
    <w:rsid w:val="005666AD"/>
    <w:rsid w:val="00572FDA"/>
    <w:rsid w:val="0058030B"/>
    <w:rsid w:val="00584371"/>
    <w:rsid w:val="00595C91"/>
    <w:rsid w:val="005B2ED0"/>
    <w:rsid w:val="005C7EBF"/>
    <w:rsid w:val="005E372A"/>
    <w:rsid w:val="005E5E55"/>
    <w:rsid w:val="005E7309"/>
    <w:rsid w:val="00616068"/>
    <w:rsid w:val="00633FBF"/>
    <w:rsid w:val="006409C4"/>
    <w:rsid w:val="00645D0E"/>
    <w:rsid w:val="00662760"/>
    <w:rsid w:val="006869F6"/>
    <w:rsid w:val="00692693"/>
    <w:rsid w:val="00694F8D"/>
    <w:rsid w:val="006C3C62"/>
    <w:rsid w:val="006D0F7B"/>
    <w:rsid w:val="006E401C"/>
    <w:rsid w:val="006E5EAB"/>
    <w:rsid w:val="006F25F2"/>
    <w:rsid w:val="00703C34"/>
    <w:rsid w:val="0075660D"/>
    <w:rsid w:val="007610A7"/>
    <w:rsid w:val="0077621B"/>
    <w:rsid w:val="00781ADB"/>
    <w:rsid w:val="00781BF7"/>
    <w:rsid w:val="007935E9"/>
    <w:rsid w:val="007963CE"/>
    <w:rsid w:val="007A29CD"/>
    <w:rsid w:val="007D00B3"/>
    <w:rsid w:val="007F2110"/>
    <w:rsid w:val="008053A0"/>
    <w:rsid w:val="0084200F"/>
    <w:rsid w:val="00866701"/>
    <w:rsid w:val="00881E78"/>
    <w:rsid w:val="008830C2"/>
    <w:rsid w:val="00887340"/>
    <w:rsid w:val="008916B6"/>
    <w:rsid w:val="00896681"/>
    <w:rsid w:val="008A1DCA"/>
    <w:rsid w:val="008C102A"/>
    <w:rsid w:val="008C72F9"/>
    <w:rsid w:val="008E10EB"/>
    <w:rsid w:val="008F4B6A"/>
    <w:rsid w:val="0092257E"/>
    <w:rsid w:val="00960100"/>
    <w:rsid w:val="009763C8"/>
    <w:rsid w:val="009A4391"/>
    <w:rsid w:val="009A64B4"/>
    <w:rsid w:val="009C01A0"/>
    <w:rsid w:val="009C5B05"/>
    <w:rsid w:val="009D6BEE"/>
    <w:rsid w:val="009E2F32"/>
    <w:rsid w:val="009F1780"/>
    <w:rsid w:val="00A011DF"/>
    <w:rsid w:val="00A65BC6"/>
    <w:rsid w:val="00A72BCB"/>
    <w:rsid w:val="00A8131A"/>
    <w:rsid w:val="00AC44B4"/>
    <w:rsid w:val="00B02527"/>
    <w:rsid w:val="00B24283"/>
    <w:rsid w:val="00B25474"/>
    <w:rsid w:val="00B260E3"/>
    <w:rsid w:val="00B769EE"/>
    <w:rsid w:val="00B941BA"/>
    <w:rsid w:val="00BA3BDB"/>
    <w:rsid w:val="00BA419F"/>
    <w:rsid w:val="00BC4CBB"/>
    <w:rsid w:val="00C026CD"/>
    <w:rsid w:val="00C10218"/>
    <w:rsid w:val="00C35F89"/>
    <w:rsid w:val="00C536FC"/>
    <w:rsid w:val="00C57898"/>
    <w:rsid w:val="00C57E43"/>
    <w:rsid w:val="00C60BC9"/>
    <w:rsid w:val="00C72B59"/>
    <w:rsid w:val="00C72EC3"/>
    <w:rsid w:val="00CC75DB"/>
    <w:rsid w:val="00CD27DF"/>
    <w:rsid w:val="00CF1E2D"/>
    <w:rsid w:val="00D03247"/>
    <w:rsid w:val="00D057CF"/>
    <w:rsid w:val="00D0684A"/>
    <w:rsid w:val="00D15C21"/>
    <w:rsid w:val="00D3047D"/>
    <w:rsid w:val="00D33143"/>
    <w:rsid w:val="00D42A29"/>
    <w:rsid w:val="00D45304"/>
    <w:rsid w:val="00D5588D"/>
    <w:rsid w:val="00D56207"/>
    <w:rsid w:val="00D765AF"/>
    <w:rsid w:val="00D87015"/>
    <w:rsid w:val="00D95DCA"/>
    <w:rsid w:val="00DB2348"/>
    <w:rsid w:val="00DC24C2"/>
    <w:rsid w:val="00DC643B"/>
    <w:rsid w:val="00DD253D"/>
    <w:rsid w:val="00DD4208"/>
    <w:rsid w:val="00DE63B7"/>
    <w:rsid w:val="00DE6CA0"/>
    <w:rsid w:val="00DF3B8F"/>
    <w:rsid w:val="00E47E2A"/>
    <w:rsid w:val="00E502F6"/>
    <w:rsid w:val="00E617B1"/>
    <w:rsid w:val="00E63018"/>
    <w:rsid w:val="00E7151D"/>
    <w:rsid w:val="00EA2B92"/>
    <w:rsid w:val="00EA64D3"/>
    <w:rsid w:val="00EC2ACA"/>
    <w:rsid w:val="00F1120C"/>
    <w:rsid w:val="00F16180"/>
    <w:rsid w:val="00F47801"/>
    <w:rsid w:val="00F50BDD"/>
    <w:rsid w:val="00F54F57"/>
    <w:rsid w:val="00F70ABC"/>
    <w:rsid w:val="00F714E1"/>
    <w:rsid w:val="00F74A18"/>
    <w:rsid w:val="00F95BCF"/>
    <w:rsid w:val="00FC2F94"/>
    <w:rsid w:val="00FC683C"/>
    <w:rsid w:val="00FD654D"/>
    <w:rsid w:val="00FF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A056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  <w:style w:type="character" w:customStyle="1" w:styleId="vanity-namedomain">
    <w:name w:val="vanity-name__domain"/>
    <w:basedOn w:val="DefaultParagraphFont"/>
    <w:rsid w:val="00F47801"/>
  </w:style>
  <w:style w:type="character" w:customStyle="1" w:styleId="break-words">
    <w:name w:val="break-words"/>
    <w:basedOn w:val="DefaultParagraphFont"/>
    <w:rsid w:val="00F47801"/>
  </w:style>
  <w:style w:type="character" w:styleId="UnresolvedMention">
    <w:name w:val="Unresolved Mention"/>
    <w:basedOn w:val="DefaultParagraphFont"/>
    <w:uiPriority w:val="99"/>
    <w:rsid w:val="00AC44B4"/>
    <w:rPr>
      <w:color w:val="605E5C"/>
      <w:shd w:val="clear" w:color="auto" w:fill="E1DFDD"/>
    </w:rPr>
  </w:style>
  <w:style w:type="paragraph" w:customStyle="1" w:styleId="Addresslinetop">
    <w:name w:val="Address line top"/>
    <w:basedOn w:val="Normal"/>
    <w:rsid w:val="00AC44B4"/>
    <w:pPr>
      <w:pBdr>
        <w:top w:val="single" w:sz="4" w:space="1" w:color="auto"/>
        <w:bottom w:val="single" w:sz="4" w:space="1" w:color="auto"/>
      </w:pBdr>
      <w:shd w:val="clear" w:color="auto" w:fill="E6E6E6"/>
      <w:spacing w:before="80" w:after="180"/>
      <w:ind w:right="-58"/>
      <w:jc w:val="center"/>
    </w:pPr>
    <w:rPr>
      <w:rFonts w:ascii="Verdana" w:eastAsia="MS Mincho" w:hAnsi="Verdana" w:cs="Courier New"/>
      <w:iCs/>
      <w:noProof/>
      <w:color w:val="auto"/>
      <w:sz w:val="1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2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milicaj\Downloads\www.linkedin.com\in\milicaj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artin.Milicaj@gmail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app/profile/martin.milicaj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311EFF39C946128C37F7891CA41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DB39C-C992-4EA6-B608-F7FB4A52F081}"/>
      </w:docPartPr>
      <w:docPartBody>
        <w:p w:rsidR="006A73E7" w:rsidRDefault="003C20EB">
          <w:pPr>
            <w:pStyle w:val="90311EFF39C946128C37F7891CA41CC0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0EB"/>
    <w:rsid w:val="000D376D"/>
    <w:rsid w:val="001C76A6"/>
    <w:rsid w:val="001E5B26"/>
    <w:rsid w:val="001F65E0"/>
    <w:rsid w:val="0020008F"/>
    <w:rsid w:val="00216F69"/>
    <w:rsid w:val="002B1843"/>
    <w:rsid w:val="0035688D"/>
    <w:rsid w:val="003C20EB"/>
    <w:rsid w:val="004852BE"/>
    <w:rsid w:val="004D6BA1"/>
    <w:rsid w:val="00592D70"/>
    <w:rsid w:val="005E3BE3"/>
    <w:rsid w:val="00641D88"/>
    <w:rsid w:val="00667048"/>
    <w:rsid w:val="00694677"/>
    <w:rsid w:val="006A73E7"/>
    <w:rsid w:val="006B482B"/>
    <w:rsid w:val="00910BEB"/>
    <w:rsid w:val="00970C12"/>
    <w:rsid w:val="009A0F6D"/>
    <w:rsid w:val="00E4117D"/>
    <w:rsid w:val="00FA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311EFF39C946128C37F7891CA41CC0">
    <w:name w:val="90311EFF39C946128C37F7891CA41C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14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Milicaj</dc:creator>
  <cp:keywords/>
  <dc:description>Martin Milicaj</dc:description>
  <cp:lastModifiedBy>Martin Milicaj</cp:lastModifiedBy>
  <cp:revision>2</cp:revision>
  <dcterms:created xsi:type="dcterms:W3CDTF">2023-03-09T12:15:00Z</dcterms:created>
  <dcterms:modified xsi:type="dcterms:W3CDTF">2023-03-09T12:15:00Z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